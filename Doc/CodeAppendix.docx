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[record] = main(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map,person,max_iter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 %main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load 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Personputter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/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personsLARGE</w:t>
      </w:r>
      <w:proofErr w:type="spell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 load Maps/</w:t>
      </w:r>
      <w:proofErr w:type="gram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Building(</w:t>
      </w:r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1exit)LARGE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max_iter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800;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recordinit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max_iter,person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iter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=1:max_iter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person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action(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person,map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  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person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Forces(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person,map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recording(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person,iter,record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move(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person,map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062AF" w:rsidRDefault="000062AF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[record]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recordinit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max_iter,person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max_iter,l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max_iter,l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record.time_floor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max_iter,l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record.time_force_x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record.time_force_y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max_iter,l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person = action(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person,map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%takes persons out of the map, if they reach the exit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%moves them to another floor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%actions are defined by 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map.action</w:t>
      </w:r>
      <w:proofErr w:type="spell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%1 means exit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%2 means change floor (to lower floor)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new_person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person;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(i)).action(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y,x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2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%change floor (put those cells generously around the stairs)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ind1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(i)-1);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%take all persons on the lower floor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indx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(ind1) ==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(i));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%take all indices with the same x 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coords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of ind1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indy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(ind1) ==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(i));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%take all indices with the same y 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coords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of ind1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intersect(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indx,indy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ind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gives you the index of the person on the lower floor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%with the same 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coords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as the current person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new_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(i)-1;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%change  floor if there is no person blocking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[person] = Forces(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person,map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a_map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0.3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for LARGE 6, for normal 1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a_pers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.1;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%force </w:t>
      </w:r>
      <w:proofErr w:type="gram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parameter ,</w:t>
      </w:r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for LARGE 1.5, for normal 0.75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floor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%force by 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precomputed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forcefield</w:t>
      </w:r>
      <w:proofErr w:type="spell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i)=map(floor).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force_x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(i),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i)=map(floor).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force_y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(i),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%force by other persons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k=1:length(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i~=k &amp;&amp;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(i)==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(k)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%not itself, and only persons on the same floor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deltax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(i)-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deltay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(i)-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(k);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(deltax^2+deltay^2);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force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a_pers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 + force*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deltax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 + force*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deltay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dist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[record] = recording(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person,iter,record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iter,1:l)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iter,1:l)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floor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iter,1:l)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record.time_force_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iter,1:l)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person.force_x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record.time_force_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iter,1:l)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person.force_y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;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[person]=move(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person,map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[M N]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map(1).wall);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%every map has the same size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i=1:length(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x_step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int32(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y_step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int32(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+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x_step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i) +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y_step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 &amp;&amp;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 &amp;&amp;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M &amp;&amp;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0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%making sure it is inside the map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%making sure it 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isnt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in the wall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x_new1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y_new1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(i)).wall(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y_new,x_new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 &gt; 0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(i)).wall(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y_new,person.x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(i)) == 0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x_new1 =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y_new1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(i)).wall(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(i),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 == 0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x_new1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x_new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y_new1 =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 = x_new1;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 = y_new1;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%reset the forces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i)=0;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person.force_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i)=0;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Default="00892E5D">
      <w:pPr>
        <w:rPr>
          <w:lang w:val="en-US"/>
        </w:rPr>
      </w:pP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visual(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map,record,floor,nuller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%visualizing stuff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1)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set(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'visible'</w:t>
      </w: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'off'</w:t>
      </w: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[M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map(floor).wall);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x = [];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 = [];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k=1:M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l=1:N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map(floor).wall(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k,l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 &gt; 0</w:t>
      </w:r>
    </w:p>
    <w:p w:rsid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x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y = [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numiter</w:t>
      </w:r>
      <w:proofErr w:type="spellEnd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numpers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1:numiter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%scatter(x</w:t>
      </w:r>
      <w:proofErr w:type="gram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,y,10</w:t>
      </w:r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,'k')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92E5D">
        <w:rPr>
          <w:rFonts w:ascii="Courier New" w:hAnsi="Courier New" w:cs="Courier New"/>
          <w:color w:val="228B22"/>
          <w:sz w:val="20"/>
          <w:szCs w:val="20"/>
          <w:lang w:val="fr-CH"/>
        </w:rPr>
        <w:t>%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fr-CH"/>
        </w:rPr>
        <w:t>scatter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fr-CH"/>
        </w:rPr>
        <w:t>(x</w:t>
      </w:r>
      <w:proofErr w:type="gramStart"/>
      <w:r w:rsidRPr="00892E5D">
        <w:rPr>
          <w:rFonts w:ascii="Courier New" w:hAnsi="Courier New" w:cs="Courier New"/>
          <w:color w:val="228B22"/>
          <w:sz w:val="20"/>
          <w:szCs w:val="20"/>
          <w:lang w:val="fr-CH"/>
        </w:rPr>
        <w:t>,y,10</w:t>
      </w:r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fr-CH"/>
        </w:rPr>
        <w:t>,'k','filled')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   plot(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x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,y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,</w:t>
      </w:r>
      <w:r w:rsidRPr="00892E5D">
        <w:rPr>
          <w:rFonts w:ascii="Courier New" w:hAnsi="Courier New" w:cs="Courier New"/>
          <w:color w:val="A020F0"/>
          <w:sz w:val="20"/>
          <w:szCs w:val="20"/>
          <w:lang w:val="fr-CH"/>
        </w:rPr>
        <w:t>'k</w:t>
      </w:r>
      <w:proofErr w:type="spellEnd"/>
      <w:r w:rsidRPr="00892E5D">
        <w:rPr>
          <w:rFonts w:ascii="Courier New" w:hAnsi="Courier New" w:cs="Courier New"/>
          <w:color w:val="A020F0"/>
          <w:sz w:val="20"/>
          <w:szCs w:val="20"/>
          <w:lang w:val="fr-CH"/>
        </w:rPr>
        <w:t>.'</w:t>
      </w:r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m=1:numpers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record.time_floor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 == floor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%hold on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scatter(</w:t>
      </w:r>
      <w:proofErr w:type="spellStart"/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record.time_x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n,m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),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record.time_y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n,m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),5,'r')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record.time_x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record.time_y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'r.'</w:t>
      </w: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</w:t>
      </w:r>
      <w:proofErr w:type="spellStart"/>
      <w:proofErr w:type="gram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xlim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[0 N]);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</w:t>
      </w:r>
      <w:proofErr w:type="spellStart"/>
      <w:proofErr w:type="gram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ylim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[0 M]);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pause(</w:t>
      </w:r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0.01);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waitforbuttonpress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%for saving the pictures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'C:\Users\</w:t>
      </w:r>
      <w:proofErr w:type="spellStart"/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joehla</w:t>
      </w:r>
      <w:proofErr w:type="spellEnd"/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\'</w:t>
      </w: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%on </w:t>
      </w:r>
      <w:proofErr w:type="spellStart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alex</w:t>
      </w:r>
      <w:proofErr w:type="spellEnd"/>
      <w:r w:rsidRPr="00892E5D">
        <w:rPr>
          <w:rFonts w:ascii="Courier New" w:hAnsi="Courier New" w:cs="Courier New"/>
          <w:color w:val="228B22"/>
          <w:sz w:val="20"/>
          <w:szCs w:val="20"/>
          <w:lang w:val="en-US"/>
        </w:rPr>
        <w:t>' mac book pro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2E5D">
        <w:rPr>
          <w:rFonts w:ascii="Courier New" w:hAnsi="Courier New" w:cs="Courier New"/>
          <w:sz w:val="20"/>
          <w:szCs w:val="20"/>
          <w:lang w:val="en-US"/>
        </w:rPr>
        <w:t>nuller</w:t>
      </w:r>
      <w:proofErr w:type="spellEnd"/>
      <w:proofErr w:type="gramEnd"/>
      <w:r w:rsidRPr="00892E5D">
        <w:rPr>
          <w:rFonts w:ascii="Courier New" w:hAnsi="Courier New" w:cs="Courier New"/>
          <w:sz w:val="20"/>
          <w:szCs w:val="20"/>
          <w:lang w:val="en-US"/>
        </w:rPr>
        <w:t xml:space="preserve"> = '10000';  %five letters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nuller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(1:end-length(num2str(n))),num2str(n));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filename,number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saveas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gcf,filename,</w:t>
      </w:r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'jpg</w:t>
      </w:r>
      <w:proofErr w:type="spellEnd"/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clf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gcf</w:t>
      </w:r>
      <w:proofErr w:type="spell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892E5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92E5D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892E5D" w:rsidRPr="00892E5D" w:rsidRDefault="00892E5D" w:rsidP="00892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92E5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92E5D" w:rsidRDefault="00892E5D">
      <w:pPr>
        <w:rPr>
          <w:lang w:val="en-US"/>
        </w:rPr>
      </w:pPr>
    </w:p>
    <w:p w:rsidR="00D22BF0" w:rsidRDefault="00D22BF0">
      <w:pPr>
        <w:rPr>
          <w:lang w:val="en-US"/>
        </w:rPr>
      </w:pPr>
    </w:p>
    <w:p w:rsidR="00D22BF0" w:rsidRDefault="00D22BF0">
      <w:pPr>
        <w:rPr>
          <w:lang w:val="en-US"/>
        </w:rPr>
      </w:pPr>
    </w:p>
    <w:p w:rsidR="00D22BF0" w:rsidRDefault="00D22BF0">
      <w:pPr>
        <w:rPr>
          <w:lang w:val="en-US"/>
        </w:rPr>
      </w:pP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clear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,PathName</w:t>
      </w:r>
      <w:proofErr w:type="spellEnd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uigetfile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'*.bmp'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'Select a Bitmap File'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PathName,FileName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b] = 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i=1:a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j=1:b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I(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)&lt;50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spellStart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)=5;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I(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)&gt;200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spellStart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)=0;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I(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)==140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spellStart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)=2;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I(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)==115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spellStart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)=1;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>I(</w:t>
      </w:r>
      <w:proofErr w:type="gramEnd"/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>300,255)=2;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>I(</w:t>
      </w:r>
      <w:proofErr w:type="gramEnd"/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>200,150)=2;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>I(</w:t>
      </w:r>
      <w:proofErr w:type="gramEnd"/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>200,330)=2;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getFile_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my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[FX,FY]=computeGradientField1(f);</w:t>
      </w:r>
    </w:p>
    <w:p w:rsidR="00D22BF0" w:rsidRDefault="00D22BF0">
      <w:pPr>
        <w:rPr>
          <w:lang w:val="en-US"/>
        </w:rPr>
      </w:pPr>
    </w:p>
    <w:p w:rsidR="00D22BF0" w:rsidRDefault="00D22BF0">
      <w:pPr>
        <w:rPr>
          <w:lang w:val="en-US"/>
        </w:rPr>
      </w:pPr>
    </w:p>
    <w:p w:rsidR="00D22BF0" w:rsidRDefault="00D22BF0">
      <w:pPr>
        <w:rPr>
          <w:lang w:val="en-US"/>
        </w:rPr>
      </w:pP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[F] = 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getFile_my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(I)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space=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find(I==0);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exit=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find(I==2);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passenger=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find(I==1);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wall=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find(I==5);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n,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spellStart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n,m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space)=1;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exit)=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Inf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passenger)=2;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wall)=0;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flipud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D22BF0" w:rsidRDefault="00D22BF0">
      <w:pPr>
        <w:rPr>
          <w:lang w:val="en-US"/>
        </w:rPr>
      </w:pPr>
    </w:p>
    <w:p w:rsidR="00D22BF0" w:rsidRDefault="00D22BF0" w:rsidP="00D22BF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0" w:name="_GoBack"/>
      <w:bookmarkEnd w:id="0"/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>Personputter</w:t>
      </w:r>
      <w:proofErr w:type="spell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numfloors</w:t>
      </w:r>
      <w:proofErr w:type="spellEnd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input(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'How many floors are there?'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numfloors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1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error(</w:t>
      </w:r>
      <w:proofErr w:type="gramEnd"/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'incorrect input'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>person.level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[];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>person.force_x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[];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>person.force_y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[];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k=1:numfloors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selection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'Please Select floor number: '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(selection,num2str(k)));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FileName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,PathName</w:t>
      </w:r>
      <w:proofErr w:type="spellEnd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uigetfile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'*.bmp'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'Select the correct Bitmap File'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I=</w:t>
      </w:r>
      <w:proofErr w:type="spellStart"/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imread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PathName,FileName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[y x] = 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find(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I==140);    </w:t>
      </w:r>
      <w:r w:rsidRPr="00D22BF0">
        <w:rPr>
          <w:rFonts w:ascii="Courier New" w:hAnsi="Courier New" w:cs="Courier New"/>
          <w:color w:val="228B22"/>
          <w:sz w:val="20"/>
          <w:szCs w:val="20"/>
          <w:lang w:val="en-US"/>
        </w:rPr>
        <w:t>%May be changed to other value if necessary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CH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>person.x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 xml:space="preserve"> = [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>person.x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>,x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>'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fr-CH"/>
        </w:rPr>
        <w:t>];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person.y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,y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person.level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,k</w:t>
      </w:r>
      <w:proofErr w:type="spellEnd"/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*ones(1,length(x'))];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person.force_x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1,length(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person.force_y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1,length(</w:t>
      </w:r>
      <w:proofErr w:type="spell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person.x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22BF0" w:rsidRPr="00D22BF0" w:rsidRDefault="00D22BF0" w:rsidP="00D22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numfloors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selection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FileName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PathName</w:t>
      </w:r>
      <w:proofErr w:type="spellEnd"/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I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x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y</w:t>
      </w:r>
      <w:r w:rsidRPr="00D22B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2BF0">
        <w:rPr>
          <w:rFonts w:ascii="Courier New" w:hAnsi="Courier New" w:cs="Courier New"/>
          <w:color w:val="A020F0"/>
          <w:sz w:val="20"/>
          <w:szCs w:val="20"/>
          <w:lang w:val="en-US"/>
        </w:rPr>
        <w:t>k</w:t>
      </w:r>
    </w:p>
    <w:p w:rsidR="00D22BF0" w:rsidRPr="00892E5D" w:rsidRDefault="00D22BF0">
      <w:pPr>
        <w:rPr>
          <w:lang w:val="en-US"/>
        </w:rPr>
      </w:pPr>
    </w:p>
    <w:sectPr w:rsidR="00D22BF0" w:rsidRPr="00892E5D" w:rsidSect="007620F4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5D"/>
    <w:rsid w:val="000062AF"/>
    <w:rsid w:val="00892E5D"/>
    <w:rsid w:val="00D2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CDFCF188.dotm</Template>
  <TotalTime>0</TotalTime>
  <Pages>7</Pages>
  <Words>862</Words>
  <Characters>5436</Characters>
  <Application>Microsoft Office Word</Application>
  <DocSecurity>0</DocSecurity>
  <Lines>45</Lines>
  <Paragraphs>12</Paragraphs>
  <ScaleCrop>false</ScaleCrop>
  <Company>ETH Zuerich</Company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Jöhl  Alexander</dc:creator>
  <cp:lastModifiedBy>Jöhl  Alexander</cp:lastModifiedBy>
  <cp:revision>2</cp:revision>
  <dcterms:created xsi:type="dcterms:W3CDTF">2011-12-16T16:30:00Z</dcterms:created>
  <dcterms:modified xsi:type="dcterms:W3CDTF">2011-12-16T16:41:00Z</dcterms:modified>
</cp:coreProperties>
</file>